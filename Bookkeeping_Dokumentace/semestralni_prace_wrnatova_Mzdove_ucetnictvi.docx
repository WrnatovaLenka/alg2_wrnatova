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1D5" w:rsidRDefault="004821D5"/>
    <w:p w:rsidR="004821D5" w:rsidRDefault="004821D5"/>
    <w:p w:rsidR="004821D5" w:rsidRDefault="004821D5"/>
    <w:p w:rsidR="004821D5" w:rsidRDefault="004821D5"/>
    <w:p w:rsidR="004821D5" w:rsidRDefault="004821D5"/>
    <w:p w:rsidR="00161110" w:rsidRDefault="00161110"/>
    <w:p w:rsidR="00161110" w:rsidRPr="00161110" w:rsidRDefault="00161110" w:rsidP="00161110"/>
    <w:p w:rsidR="00161110" w:rsidRPr="00161110" w:rsidRDefault="00161110" w:rsidP="00161110"/>
    <w:p w:rsidR="00161110" w:rsidRPr="00161110" w:rsidRDefault="00161110" w:rsidP="00161110"/>
    <w:p w:rsidR="00161110" w:rsidRPr="00161110" w:rsidRDefault="00161110" w:rsidP="00161110"/>
    <w:p w:rsidR="00161110" w:rsidRPr="00161110" w:rsidRDefault="00161110" w:rsidP="00161110"/>
    <w:p w:rsidR="00161110" w:rsidRPr="00161110" w:rsidRDefault="00161110" w:rsidP="00161110"/>
    <w:p w:rsidR="00161110" w:rsidRPr="00161110" w:rsidRDefault="00161110" w:rsidP="00161110"/>
    <w:p w:rsidR="00161110" w:rsidRDefault="00161110"/>
    <w:p w:rsidR="00161110" w:rsidRDefault="00161110" w:rsidP="00161110">
      <w:pPr>
        <w:pStyle w:val="Nadpis1"/>
        <w:jc w:val="center"/>
        <w:rPr>
          <w:sz w:val="72"/>
          <w:szCs w:val="72"/>
        </w:rPr>
      </w:pPr>
      <w:r w:rsidRPr="00161110">
        <w:rPr>
          <w:sz w:val="72"/>
          <w:szCs w:val="72"/>
        </w:rPr>
        <w:t>Mzdové účetnictví</w:t>
      </w:r>
    </w:p>
    <w:p w:rsidR="00161110" w:rsidRPr="00161110" w:rsidRDefault="00161110" w:rsidP="00161110">
      <w:pPr>
        <w:jc w:val="center"/>
        <w:rPr>
          <w:sz w:val="28"/>
          <w:szCs w:val="28"/>
        </w:rPr>
      </w:pPr>
      <w:r w:rsidRPr="00161110">
        <w:rPr>
          <w:sz w:val="28"/>
          <w:szCs w:val="28"/>
        </w:rPr>
        <w:t>Semestrální práce z ALG2</w:t>
      </w: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Default="00161110" w:rsidP="00161110">
      <w:pPr>
        <w:jc w:val="center"/>
        <w:rPr>
          <w:b/>
          <w:bCs/>
          <w:sz w:val="40"/>
          <w:szCs w:val="40"/>
        </w:rPr>
      </w:pPr>
    </w:p>
    <w:p w:rsidR="00161110" w:rsidRPr="00161110" w:rsidRDefault="00161110" w:rsidP="00161110">
      <w:pPr>
        <w:jc w:val="center"/>
        <w:rPr>
          <w:sz w:val="24"/>
          <w:szCs w:val="24"/>
        </w:rPr>
      </w:pPr>
      <w:r w:rsidRPr="00161110">
        <w:rPr>
          <w:sz w:val="24"/>
          <w:szCs w:val="24"/>
        </w:rPr>
        <w:t xml:space="preserve">Vypracovala: Lenka Wrnatová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161110">
        <w:rPr>
          <w:sz w:val="24"/>
          <w:szCs w:val="24"/>
        </w:rPr>
        <w:t>Datum:28.5.2020</w:t>
      </w:r>
    </w:p>
    <w:p w:rsidR="004821D5" w:rsidRDefault="004821D5" w:rsidP="00161110">
      <w:pPr>
        <w:pStyle w:val="Nadpis1"/>
        <w:numPr>
          <w:ilvl w:val="0"/>
          <w:numId w:val="1"/>
        </w:numPr>
      </w:pPr>
      <w:r w:rsidRPr="00161110">
        <w:br w:type="page"/>
      </w:r>
      <w:r w:rsidR="00161110">
        <w:lastRenderedPageBreak/>
        <w:t>Zadání práce</w:t>
      </w:r>
    </w:p>
    <w:p w:rsidR="00AA0F9F" w:rsidRPr="00AA0F9F" w:rsidRDefault="00AA0F9F" w:rsidP="00AA0F9F"/>
    <w:p w:rsidR="00161110" w:rsidRDefault="00AA0F9F" w:rsidP="00AA0F9F">
      <w:pPr>
        <w:ind w:firstLine="360"/>
        <w:jc w:val="both"/>
      </w:pPr>
      <w:r>
        <w:t>Zapište program pro zpravování mzdového účetnictví firmy. Program má být schopen spočítat platy jednotlivých zaměstnanců na základě jejich profese a odpracovaných hodin. Dále má být program schopen seřadit zaměstnance dle počtu odpracovaných hodin. Program má také umožnit odeslat informace o výplatách odpovědné osobě. Data budou uložena ve třech textových souborech:</w:t>
      </w:r>
    </w:p>
    <w:p w:rsidR="00AA0F9F" w:rsidRDefault="00AA0F9F" w:rsidP="00AA0F9F">
      <w:pPr>
        <w:jc w:val="both"/>
      </w:pPr>
      <w:r>
        <w:t>Zaměstnanci – seznam zaměstnanců a jejich pracovní pozice,</w:t>
      </w:r>
    </w:p>
    <w:p w:rsidR="00AA0F9F" w:rsidRDefault="00AA0F9F" w:rsidP="00AA0F9F">
      <w:pPr>
        <w:jc w:val="both"/>
      </w:pPr>
      <w:r>
        <w:t>Pozice – seznam pracovních pozic a jejich finanční ohodnocení,</w:t>
      </w:r>
    </w:p>
    <w:p w:rsidR="00AA0F9F" w:rsidRDefault="00AA0F9F" w:rsidP="00AA0F9F">
      <w:pPr>
        <w:jc w:val="both"/>
      </w:pPr>
      <w:r>
        <w:t>Docházka – seznam zaměstnanců a jejich příchody a odchody.</w:t>
      </w:r>
    </w:p>
    <w:p w:rsidR="00AA0F9F" w:rsidRPr="00161110" w:rsidRDefault="00AA0F9F" w:rsidP="00AA0F9F">
      <w:pPr>
        <w:jc w:val="both"/>
      </w:pPr>
      <w:r>
        <w:t>Data v souborech budou od sebe oddělena jednou, nebo více mezerami.</w:t>
      </w:r>
    </w:p>
    <w:p w:rsidR="00161110" w:rsidRDefault="00161110" w:rsidP="00AA0F9F">
      <w:pPr>
        <w:ind w:firstLine="360"/>
        <w:jc w:val="both"/>
      </w:pPr>
      <w:r>
        <w:t>Pro komunikaci s uživatelem využijte příkazové řádky s použitím menu. Vstup od uživatele ošetřete tak, aby chybné zadání nezpůsobilo ukončení programu. Užitečná data zobrazte co nejpřehledněji.</w:t>
      </w:r>
    </w:p>
    <w:p w:rsidR="00AA0F9F" w:rsidRPr="00161110" w:rsidRDefault="00AA0F9F" w:rsidP="00AA0F9F">
      <w:pPr>
        <w:ind w:firstLine="360"/>
        <w:jc w:val="both"/>
      </w:pPr>
    </w:p>
    <w:p w:rsidR="00161110" w:rsidRDefault="00161110" w:rsidP="00161110">
      <w:pPr>
        <w:pStyle w:val="Nadpis1"/>
        <w:numPr>
          <w:ilvl w:val="0"/>
          <w:numId w:val="1"/>
        </w:numPr>
      </w:pPr>
      <w:r>
        <w:t>Návrh řešení</w:t>
      </w:r>
    </w:p>
    <w:p w:rsidR="00AA0F9F" w:rsidRDefault="00AA0F9F" w:rsidP="00AA0F9F"/>
    <w:p w:rsidR="00AA0F9F" w:rsidRPr="00AA0F9F" w:rsidRDefault="00AA0F9F" w:rsidP="00AA0F9F">
      <w:pPr>
        <w:rPr>
          <w:b/>
          <w:bCs/>
          <w:sz w:val="28"/>
          <w:szCs w:val="28"/>
        </w:rPr>
      </w:pPr>
      <w:r w:rsidRPr="00AA0F9F">
        <w:rPr>
          <w:b/>
          <w:bCs/>
          <w:sz w:val="28"/>
          <w:szCs w:val="28"/>
        </w:rPr>
        <w:t>Funkční specifikace</w:t>
      </w:r>
    </w:p>
    <w:p w:rsidR="00AA0F9F" w:rsidRDefault="00AA0F9F" w:rsidP="00AA0F9F">
      <w:pPr>
        <w:pStyle w:val="Odstavecseseznamem"/>
        <w:numPr>
          <w:ilvl w:val="0"/>
          <w:numId w:val="2"/>
        </w:numPr>
      </w:pPr>
      <w:r>
        <w:t>Výpis výplat</w:t>
      </w:r>
    </w:p>
    <w:p w:rsidR="00AA0F9F" w:rsidRDefault="00DE3571" w:rsidP="00DE3571">
      <w:pPr>
        <w:pStyle w:val="Odstavecseseznamem"/>
        <w:numPr>
          <w:ilvl w:val="1"/>
          <w:numId w:val="2"/>
        </w:numPr>
      </w:pPr>
      <w:r>
        <w:t>Načtení dat ze vstupních souborů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výpočet výplat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Vyhledání zaměstnanců v seznamu docházky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Spočtení odpracovaných hodin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 xml:space="preserve">Vyhledání pracovní pozice v seznamu a 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určení jejího finančního ohodnocení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zformátování seznamu zaměstnanců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výpis seznamu zaměstnanců</w:t>
      </w:r>
    </w:p>
    <w:p w:rsidR="00AA0F9F" w:rsidRDefault="00AA0F9F" w:rsidP="00DE3571">
      <w:pPr>
        <w:pStyle w:val="Odstavecseseznamem"/>
        <w:numPr>
          <w:ilvl w:val="0"/>
          <w:numId w:val="2"/>
        </w:numPr>
      </w:pPr>
      <w:r>
        <w:t>Seznam výplat a odeslání emailu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Načtení dat ze vstupních soubor</w:t>
      </w:r>
      <w:r>
        <w:t>ů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Vytvoření seznamu výplat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Odeslání seznamu emailem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Vytvoření emailu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Odeslání emailu</w:t>
      </w:r>
    </w:p>
    <w:p w:rsidR="00AA0F9F" w:rsidRDefault="00AA0F9F" w:rsidP="00DE3571">
      <w:pPr>
        <w:pStyle w:val="Odstavecseseznamem"/>
        <w:numPr>
          <w:ilvl w:val="0"/>
          <w:numId w:val="2"/>
        </w:numPr>
      </w:pPr>
      <w:r>
        <w:t>Seřazení zaměstnanců dle docházky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Načtení dat ze vstupních soubor</w:t>
      </w:r>
      <w:r>
        <w:t>ů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Seřazení seznamu zaměstnanců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Spočtení odpracovaných hodin</w:t>
      </w:r>
    </w:p>
    <w:p w:rsidR="00DE3571" w:rsidRDefault="00DE3571" w:rsidP="00DE3571">
      <w:pPr>
        <w:pStyle w:val="Odstavecseseznamem"/>
        <w:numPr>
          <w:ilvl w:val="2"/>
          <w:numId w:val="2"/>
        </w:numPr>
      </w:pPr>
      <w:r>
        <w:t>Seřazení zaměstnanců</w:t>
      </w:r>
    </w:p>
    <w:p w:rsidR="00DE3571" w:rsidRDefault="00DE3571" w:rsidP="00DE3571">
      <w:pPr>
        <w:pStyle w:val="Odstavecseseznamem"/>
        <w:numPr>
          <w:ilvl w:val="1"/>
          <w:numId w:val="2"/>
        </w:numPr>
      </w:pPr>
      <w:r>
        <w:t>Výpis seřazeného seznamu zaměstnanců</w:t>
      </w:r>
    </w:p>
    <w:p w:rsidR="00DE3571" w:rsidRDefault="00DE3571" w:rsidP="00DE3571"/>
    <w:p w:rsidR="00DE3571" w:rsidRDefault="00DE3571" w:rsidP="00DE3571"/>
    <w:p w:rsidR="00DE3571" w:rsidRDefault="00DE3571" w:rsidP="00DE3571"/>
    <w:p w:rsidR="00DE3571" w:rsidRPr="00DE3571" w:rsidRDefault="00DE3571" w:rsidP="00DE3571">
      <w:pPr>
        <w:rPr>
          <w:b/>
          <w:bCs/>
          <w:sz w:val="28"/>
          <w:szCs w:val="28"/>
        </w:rPr>
      </w:pPr>
      <w:r w:rsidRPr="00DE3571">
        <w:rPr>
          <w:b/>
          <w:bCs/>
          <w:sz w:val="28"/>
          <w:szCs w:val="28"/>
        </w:rPr>
        <w:lastRenderedPageBreak/>
        <w:t>Objektový model</w:t>
      </w:r>
    </w:p>
    <w:p w:rsidR="00DE3571" w:rsidRDefault="00DE3571" w:rsidP="00DE3571">
      <w:pPr>
        <w:pStyle w:val="Odstavecseseznamem"/>
        <w:keepNext/>
        <w:ind w:left="1069"/>
      </w:pPr>
      <w:r>
        <w:rPr>
          <w:noProof/>
        </w:rPr>
        <w:drawing>
          <wp:inline distT="0" distB="0" distL="0" distR="0">
            <wp:extent cx="8241363" cy="4634882"/>
            <wp:effectExtent l="0" t="6668" r="953" b="952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1363" cy="46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71" w:rsidRDefault="00DE3571" w:rsidP="00DE3571">
      <w:pPr>
        <w:pStyle w:val="Titulek"/>
      </w:pPr>
      <w:r>
        <w:t xml:space="preserve">Obrázek </w:t>
      </w:r>
      <w:fldSimple w:instr=" SEQ Obrázek \* ARABIC ">
        <w:r w:rsidR="00154710">
          <w:rPr>
            <w:noProof/>
          </w:rPr>
          <w:t>1</w:t>
        </w:r>
      </w:fldSimple>
      <w:r>
        <w:t xml:space="preserve"> - Class Diagram</w:t>
      </w:r>
    </w:p>
    <w:p w:rsidR="00AA0F9F" w:rsidRDefault="00AA0F9F" w:rsidP="00AA0F9F"/>
    <w:p w:rsidR="00AA0F9F" w:rsidRPr="00DE3571" w:rsidRDefault="00DE3571" w:rsidP="00AA0F9F">
      <w:pPr>
        <w:rPr>
          <w:b/>
          <w:bCs/>
          <w:sz w:val="28"/>
          <w:szCs w:val="28"/>
        </w:rPr>
      </w:pPr>
      <w:r w:rsidRPr="00DE3571">
        <w:rPr>
          <w:b/>
          <w:bCs/>
          <w:sz w:val="28"/>
          <w:szCs w:val="28"/>
        </w:rPr>
        <w:t>Popis struktury souboru</w:t>
      </w:r>
    </w:p>
    <w:p w:rsidR="00AA0F9F" w:rsidRDefault="00523521" w:rsidP="00AA0F9F">
      <w:r>
        <w:t>Vstupní data jsou zapsána ve třech textových souborech:</w:t>
      </w:r>
    </w:p>
    <w:p w:rsidR="00523521" w:rsidRDefault="00523521" w:rsidP="00523521">
      <w:pPr>
        <w:jc w:val="both"/>
      </w:pPr>
      <w:r>
        <w:t>employees.txt</w:t>
      </w:r>
      <w:r>
        <w:t xml:space="preserve"> – seznam zaměstnanců a jejich pracovní pozice</w:t>
      </w:r>
    </w:p>
    <w:p w:rsidR="00523521" w:rsidRDefault="00523521" w:rsidP="00523521">
      <w:pPr>
        <w:jc w:val="both"/>
      </w:pPr>
      <w:r>
        <w:tab/>
      </w:r>
      <w:r>
        <w:tab/>
        <w:t xml:space="preserve">&lt;křestní jméno&gt; &lt;příjmení&gt; &lt;pozice&gt; </w:t>
      </w:r>
    </w:p>
    <w:p w:rsidR="00523521" w:rsidRDefault="00523521" w:rsidP="00523521">
      <w:pPr>
        <w:jc w:val="both"/>
      </w:pPr>
      <w:r>
        <w:t>position.txt</w:t>
      </w:r>
      <w:r>
        <w:t xml:space="preserve"> – seznam pracovních pozic a jejich finanční ohodnocení,</w:t>
      </w:r>
    </w:p>
    <w:p w:rsidR="00523521" w:rsidRDefault="00523521" w:rsidP="00523521">
      <w:pPr>
        <w:jc w:val="both"/>
      </w:pPr>
      <w:r>
        <w:tab/>
      </w:r>
      <w:r>
        <w:tab/>
      </w:r>
      <w:r>
        <w:t>&lt;pozice&gt;</w:t>
      </w:r>
      <w:r>
        <w:t xml:space="preserve"> [platové ohodnocení/hodinu]</w:t>
      </w:r>
    </w:p>
    <w:p w:rsidR="00523521" w:rsidRDefault="00523521" w:rsidP="00523521">
      <w:pPr>
        <w:jc w:val="both"/>
      </w:pPr>
      <w:r>
        <w:t>attendance.txt</w:t>
      </w:r>
      <w:r>
        <w:t xml:space="preserve"> – seznam zaměstnanců a jejich příchody a odchody.</w:t>
      </w:r>
    </w:p>
    <w:p w:rsidR="00523521" w:rsidRDefault="00523521" w:rsidP="00523521">
      <w:pPr>
        <w:ind w:left="708" w:firstLine="708"/>
        <w:jc w:val="both"/>
      </w:pPr>
      <w:r>
        <w:t>&lt;křestní jméno&gt; &lt;příjmení&gt; &lt;</w:t>
      </w:r>
      <w:r>
        <w:t>čas příchodu (HH:mm:ss)</w:t>
      </w:r>
      <w:r>
        <w:t>&gt;</w:t>
      </w:r>
      <w:r>
        <w:t xml:space="preserve"> </w:t>
      </w:r>
      <w:r>
        <w:t xml:space="preserve">&lt;čas </w:t>
      </w:r>
      <w:r>
        <w:t xml:space="preserve">odchodu </w:t>
      </w:r>
      <w:r>
        <w:t>(HH:mm:ss)&gt;</w:t>
      </w:r>
    </w:p>
    <w:p w:rsidR="00523521" w:rsidRDefault="00523521" w:rsidP="00523521">
      <w:pPr>
        <w:jc w:val="both"/>
      </w:pPr>
      <w:r>
        <w:t xml:space="preserve">Ve všech souborech jsou data od sebe oddělena jednou, nebo více mezerami. Na čtení ze souboru používám Scanner a na zápis do textového souboru </w:t>
      </w:r>
      <w:r w:rsidRPr="00523521">
        <w:t>PrintWriter</w:t>
      </w:r>
      <w:r>
        <w:t xml:space="preserve">, na zápis do binárního souboru </w:t>
      </w:r>
      <w:r w:rsidRPr="00523521">
        <w:t>DataOutputStream</w:t>
      </w:r>
      <w:r>
        <w:t>. Pro komunikaci s uživatelem používám Scanner a standardní vstup Systém.in a výstup Systém.out.</w:t>
      </w:r>
    </w:p>
    <w:p w:rsidR="00523521" w:rsidRDefault="00523521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Default="00AA0F9F" w:rsidP="00AA0F9F"/>
    <w:p w:rsidR="00AA0F9F" w:rsidRPr="00AA0F9F" w:rsidRDefault="00AA0F9F" w:rsidP="00AA0F9F"/>
    <w:p w:rsidR="00161110" w:rsidRPr="00161110" w:rsidRDefault="00161110" w:rsidP="00161110">
      <w:pPr>
        <w:pStyle w:val="Nadpis1"/>
        <w:numPr>
          <w:ilvl w:val="0"/>
          <w:numId w:val="1"/>
        </w:numPr>
      </w:pPr>
      <w:r>
        <w:lastRenderedPageBreak/>
        <w:t>Testovací sada</w:t>
      </w:r>
    </w:p>
    <w:p w:rsidR="00154710" w:rsidRDefault="00154710" w:rsidP="00154710">
      <w:pPr>
        <w:keepNext/>
      </w:pPr>
      <w:r w:rsidRPr="00154710">
        <w:drawing>
          <wp:inline distT="0" distB="0" distL="0" distR="0" wp14:anchorId="328EFD80" wp14:editId="4242E0CB">
            <wp:extent cx="4398475" cy="838200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056" cy="84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5" w:rsidRDefault="00154710" w:rsidP="0015471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Testování běžných hodnot</w:t>
      </w:r>
    </w:p>
    <w:p w:rsidR="004821D5" w:rsidRDefault="004821D5"/>
    <w:p w:rsidR="004821D5" w:rsidRDefault="004821D5"/>
    <w:p w:rsidR="006A6817" w:rsidRDefault="006A6817"/>
    <w:p w:rsidR="00154710" w:rsidRDefault="00154710" w:rsidP="00154710">
      <w:pPr>
        <w:keepNext/>
      </w:pPr>
      <w:r w:rsidRPr="00154710">
        <w:drawing>
          <wp:inline distT="0" distB="0" distL="0" distR="0" wp14:anchorId="05E7BA1E" wp14:editId="467DF951">
            <wp:extent cx="4315427" cy="485843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D5" w:rsidRDefault="00154710" w:rsidP="0015471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Nesprávný název souboru</w:t>
      </w:r>
    </w:p>
    <w:p w:rsidR="00154710" w:rsidRDefault="00154710" w:rsidP="00154710">
      <w:pPr>
        <w:keepNext/>
      </w:pPr>
      <w:r w:rsidRPr="00154710">
        <w:drawing>
          <wp:inline distT="0" distB="0" distL="0" distR="0" wp14:anchorId="0B1E9546" wp14:editId="3C16D73F">
            <wp:extent cx="2524477" cy="1714739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0" w:rsidRDefault="00154710" w:rsidP="0015471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- test ošetření vstupů od uživatele</w:t>
      </w:r>
    </w:p>
    <w:p w:rsidR="00154710" w:rsidRDefault="00154710" w:rsidP="00154710"/>
    <w:tbl>
      <w:tblPr>
        <w:tblW w:w="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3660"/>
        <w:gridCol w:w="960"/>
      </w:tblGrid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semestrální práce požadavky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javadoc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menu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sformátovaný výpis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načítání ze souboru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zápis do souboru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textové i binární soubory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soubory v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ui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app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utils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interface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java.time API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kontejnerová  třída (ArrayList)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Comparable a Comparator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regulární výraz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ošetření vstupů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povinně ošetřované výjimky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externí knihovna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Yes</w:t>
            </w:r>
          </w:p>
        </w:tc>
      </w:tr>
      <w:tr w:rsidR="00154710" w:rsidRPr="00154710" w:rsidTr="00154710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GUI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4710" w:rsidRPr="00154710" w:rsidRDefault="00154710" w:rsidP="00154710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54710">
              <w:rPr>
                <w:rFonts w:ascii="Calibri" w:eastAsia="Times New Roman" w:hAnsi="Calibri" w:cs="Calibri"/>
                <w:color w:val="000000"/>
                <w:lang w:eastAsia="cs-CZ"/>
              </w:rPr>
              <w:t>No</w:t>
            </w:r>
          </w:p>
        </w:tc>
      </w:tr>
    </w:tbl>
    <w:p w:rsidR="00154710" w:rsidRPr="00154710" w:rsidRDefault="00154710" w:rsidP="0015471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Tabulka s funkčními požadavky</w:t>
      </w:r>
    </w:p>
    <w:sectPr w:rsidR="00154710" w:rsidRPr="00154710" w:rsidSect="00B61DCD"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2C5A" w:rsidRDefault="00732C5A" w:rsidP="004821D5">
      <w:pPr>
        <w:spacing w:after="0" w:line="240" w:lineRule="auto"/>
      </w:pPr>
      <w:r>
        <w:separator/>
      </w:r>
    </w:p>
  </w:endnote>
  <w:endnote w:type="continuationSeparator" w:id="0">
    <w:p w:rsidR="00732C5A" w:rsidRDefault="00732C5A" w:rsidP="004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6263801"/>
      <w:docPartObj>
        <w:docPartGallery w:val="Page Numbers (Bottom of Page)"/>
        <w:docPartUnique/>
      </w:docPartObj>
    </w:sdtPr>
    <w:sdtEndPr/>
    <w:sdtContent>
      <w:p w:rsidR="00B61DCD" w:rsidRDefault="00B61DCD">
        <w:pPr>
          <w:pStyle w:val="Zpat"/>
          <w:jc w:val="right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25B6F9F9" wp14:editId="77A08EE2">
              <wp:simplePos x="0" y="0"/>
              <wp:positionH relativeFrom="page">
                <wp:align>left</wp:align>
              </wp:positionH>
              <wp:positionV relativeFrom="paragraph">
                <wp:posOffset>168910</wp:posOffset>
              </wp:positionV>
              <wp:extent cx="7691112" cy="247650"/>
              <wp:effectExtent l="0" t="0" r="5715" b="0"/>
              <wp:wrapSquare wrapText="bothSides"/>
              <wp:docPr id="5" name="Obráze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Bez názvu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1112" cy="247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Lenka Wrnatová                           </w:t>
        </w:r>
        <w:r w:rsidR="00161110">
          <w:t xml:space="preserve">                            </w:t>
        </w:r>
        <w:r>
          <w:t xml:space="preserve">       </w:t>
        </w:r>
        <w:r w:rsidR="00161110">
          <w:t>Mzdové účetnictví</w:t>
        </w:r>
        <w:r>
          <w:t xml:space="preserve">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21D5" w:rsidRDefault="004821D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2C5A" w:rsidRDefault="00732C5A" w:rsidP="004821D5">
      <w:pPr>
        <w:spacing w:after="0" w:line="240" w:lineRule="auto"/>
      </w:pPr>
      <w:r>
        <w:separator/>
      </w:r>
    </w:p>
  </w:footnote>
  <w:footnote w:type="continuationSeparator" w:id="0">
    <w:p w:rsidR="00732C5A" w:rsidRDefault="00732C5A" w:rsidP="004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1DCD" w:rsidRDefault="00B61DCD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8BA27A" wp14:editId="0FE4F379">
              <wp:simplePos x="0" y="0"/>
              <wp:positionH relativeFrom="page">
                <wp:align>left</wp:align>
              </wp:positionH>
              <wp:positionV relativeFrom="paragraph">
                <wp:posOffset>8890</wp:posOffset>
              </wp:positionV>
              <wp:extent cx="7581900" cy="1034415"/>
              <wp:effectExtent l="0" t="0" r="0" b="0"/>
              <wp:wrapNone/>
              <wp:docPr id="4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1034415"/>
                        <a:chOff x="0" y="0"/>
                        <a:chExt cx="7581900" cy="1034415"/>
                      </a:xfrm>
                    </wpg:grpSpPr>
                    <pic:pic xmlns:pic="http://schemas.openxmlformats.org/drawingml/2006/picture">
                      <pic:nvPicPr>
                        <pic:cNvPr id="1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790575"/>
                          <a:ext cx="7581900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" name="Obrázek 2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57200" y="0"/>
                          <a:ext cx="3057525" cy="608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24B02C" id="Skupina 4" o:spid="_x0000_s1026" style="position:absolute;margin-left:0;margin-top:.7pt;width:597pt;height:81.45pt;z-index:251661312;mso-position-horizontal:left;mso-position-horizontal-relative:page" coordsize="75819,103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7" type="#_x0000_t75" style="position:absolute;top:7905;width:75819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">
                <v:imagedata r:id="rId3" o:title=""/>
              </v:shape>
              <v:shape id="Obrázek 2" o:spid="_x0000_s1028" type="#_x0000_t75" style="position:absolute;left:4572;width:30575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">
                <v:imagedata r:id="rId4" o:title="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9F8"/>
    <w:multiLevelType w:val="multilevel"/>
    <w:tmpl w:val="01E4D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659717C6"/>
    <w:multiLevelType w:val="hybridMultilevel"/>
    <w:tmpl w:val="857C56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10"/>
    <w:rsid w:val="00154710"/>
    <w:rsid w:val="00161110"/>
    <w:rsid w:val="001D2AA1"/>
    <w:rsid w:val="004821D5"/>
    <w:rsid w:val="00523521"/>
    <w:rsid w:val="005600A2"/>
    <w:rsid w:val="006A6817"/>
    <w:rsid w:val="00732C5A"/>
    <w:rsid w:val="00AA0F9F"/>
    <w:rsid w:val="00B61DCD"/>
    <w:rsid w:val="00BD3711"/>
    <w:rsid w:val="00D61853"/>
    <w:rsid w:val="00DE3571"/>
    <w:rsid w:val="00E8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ACBB0"/>
  <w15:chartTrackingRefBased/>
  <w15:docId w15:val="{03F28C60-1338-415F-9082-BE449A33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5822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D2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5822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82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1D5"/>
  </w:style>
  <w:style w:type="paragraph" w:styleId="Zpat">
    <w:name w:val="footer"/>
    <w:basedOn w:val="Normln"/>
    <w:link w:val="ZpatChar"/>
    <w:uiPriority w:val="99"/>
    <w:unhideWhenUsed/>
    <w:rsid w:val="00482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1D5"/>
  </w:style>
  <w:style w:type="character" w:customStyle="1" w:styleId="Nadpis1Char">
    <w:name w:val="Nadpis 1 Char"/>
    <w:basedOn w:val="Standardnpsmoodstavce"/>
    <w:link w:val="Nadpis1"/>
    <w:uiPriority w:val="9"/>
    <w:rsid w:val="001D2AA1"/>
    <w:rPr>
      <w:rFonts w:asciiTheme="majorHAnsi" w:eastAsiaTheme="majorEastAsia" w:hAnsiTheme="majorHAnsi" w:cstheme="majorBidi"/>
      <w:color w:val="F5822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D2AA1"/>
    <w:rPr>
      <w:rFonts w:asciiTheme="majorHAnsi" w:eastAsiaTheme="majorEastAsia" w:hAnsiTheme="majorHAnsi" w:cstheme="majorBidi"/>
      <w:color w:val="F58221"/>
      <w:sz w:val="26"/>
      <w:szCs w:val="26"/>
    </w:rPr>
  </w:style>
  <w:style w:type="character" w:styleId="Zdraznnintenzivn">
    <w:name w:val="Intense Emphasis"/>
    <w:basedOn w:val="Standardnpsmoodstavce"/>
    <w:uiPriority w:val="21"/>
    <w:qFormat/>
    <w:rsid w:val="001D2AA1"/>
    <w:rPr>
      <w:i/>
      <w:iCs/>
      <w:color w:val="F5822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D2A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5822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2AA1"/>
    <w:rPr>
      <w:i/>
      <w:iCs/>
      <w:color w:val="F58221"/>
    </w:rPr>
  </w:style>
  <w:style w:type="character" w:styleId="Odkazintenzivn">
    <w:name w:val="Intense Reference"/>
    <w:basedOn w:val="Standardnpsmoodstavce"/>
    <w:uiPriority w:val="32"/>
    <w:qFormat/>
    <w:rsid w:val="001D2AA1"/>
    <w:rPr>
      <w:b/>
      <w:bCs/>
      <w:smallCaps/>
      <w:color w:val="F58221"/>
      <w:spacing w:val="5"/>
      <w:bdr w:val="none" w:sz="0" w:space="0" w:color="auto"/>
    </w:rPr>
  </w:style>
  <w:style w:type="paragraph" w:styleId="Odstavecseseznamem">
    <w:name w:val="List Paragraph"/>
    <w:basedOn w:val="Normln"/>
    <w:uiPriority w:val="34"/>
    <w:qFormat/>
    <w:rsid w:val="00AA0F9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DE35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ka\Documents\Vlastn&#237;%20&#353;ablony%20Office\sablona_tu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1D7D-7E4B-4CFC-A77D-F936A98F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sablona_tul.dotx</Template>
  <TotalTime>189</TotalTime>
  <Pages>6</Pages>
  <Words>468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wrnatová</dc:creator>
  <cp:keywords/>
  <dc:description/>
  <cp:lastModifiedBy>lenka wrnatová</cp:lastModifiedBy>
  <cp:revision>2</cp:revision>
  <dcterms:created xsi:type="dcterms:W3CDTF">2020-05-28T13:12:00Z</dcterms:created>
  <dcterms:modified xsi:type="dcterms:W3CDTF">2020-05-28T16:21:00Z</dcterms:modified>
</cp:coreProperties>
</file>